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A9" w:rsidRDefault="00524D8A" w:rsidP="00524D8A">
      <w:pPr>
        <w:pStyle w:val="Title"/>
      </w:pPr>
      <w:r>
        <w:t>CS275 Project Report – Where’s My Bus</w:t>
      </w:r>
    </w:p>
    <w:p w:rsidR="00524D8A" w:rsidRDefault="00524D8A" w:rsidP="00524D8A">
      <w:pPr>
        <w:rPr>
          <w:rStyle w:val="SubtleEmphasis"/>
        </w:rPr>
      </w:pPr>
      <w:r>
        <w:rPr>
          <w:rStyle w:val="SubtleEmphasis"/>
        </w:rPr>
        <w:t>By Eric Rouse</w:t>
      </w:r>
    </w:p>
    <w:p w:rsidR="00524D8A" w:rsidRPr="00524D8A" w:rsidRDefault="00524D8A" w:rsidP="00524D8A">
      <w:pPr>
        <w:pStyle w:val="Heading1"/>
        <w:rPr>
          <w:rStyle w:val="SubtleEmphasis"/>
          <w:i w:val="0"/>
        </w:rPr>
      </w:pPr>
      <w:r w:rsidRPr="00524D8A">
        <w:rPr>
          <w:rStyle w:val="SubtleEmphasis"/>
          <w:i w:val="0"/>
        </w:rPr>
        <w:t>Outline</w:t>
      </w:r>
    </w:p>
    <w:p w:rsidR="00524D8A" w:rsidRDefault="00524D8A" w:rsidP="00524D8A">
      <w:r>
        <w:t>The</w:t>
      </w:r>
      <w:r w:rsidR="009F3927">
        <w:t xml:space="preserve"> public</w:t>
      </w:r>
      <w:r>
        <w:t xml:space="preserve"> transit system of Albany</w:t>
      </w:r>
      <w:r w:rsidR="009F3927">
        <w:t>,</w:t>
      </w:r>
      <w:r>
        <w:t xml:space="preserve"> Oregon does not presently have any bus tracking technology. It is certainly a boon to riders and to the transit manager to know, in real time, the position of each bus. Thus a database has been created to track each bus. The information collected is bus </w:t>
      </w:r>
      <w:r w:rsidR="009F3927">
        <w:t>position, the current driver and</w:t>
      </w:r>
      <w:r>
        <w:t xml:space="preserve"> the list of stops.</w:t>
      </w:r>
      <w:r w:rsidR="009F3927">
        <w:t xml:space="preserve"> These are then correlated to the pertinent Bus number.</w:t>
      </w:r>
    </w:p>
    <w:p w:rsidR="00524D8A" w:rsidRDefault="00524D8A" w:rsidP="00524D8A">
      <w:pPr>
        <w:pStyle w:val="Heading1"/>
      </w:pPr>
      <w:r>
        <w:t>Database Outline</w:t>
      </w:r>
    </w:p>
    <w:p w:rsidR="00524D8A" w:rsidRDefault="00524D8A" w:rsidP="00524D8A">
      <w:pPr>
        <w:pStyle w:val="Heading2"/>
      </w:pPr>
      <w:r>
        <w:t>Entities:</w:t>
      </w:r>
    </w:p>
    <w:p w:rsidR="00524D8A" w:rsidRDefault="00A3333F" w:rsidP="00524D8A">
      <w:pPr>
        <w:pStyle w:val="ListParagraph"/>
        <w:numPr>
          <w:ilvl w:val="0"/>
          <w:numId w:val="13"/>
        </w:numPr>
      </w:pPr>
      <w:r>
        <w:t>b</w:t>
      </w:r>
      <w:r w:rsidR="00524D8A">
        <w:t>us</w:t>
      </w:r>
      <w:r>
        <w:t>es</w:t>
      </w:r>
      <w:r w:rsidR="00524D8A">
        <w:t xml:space="preserve"> – Each bus has a unique identifier.</w:t>
      </w:r>
    </w:p>
    <w:p w:rsidR="00524D8A" w:rsidRDefault="00A3333F" w:rsidP="00524D8A">
      <w:pPr>
        <w:pStyle w:val="ListParagraph"/>
        <w:numPr>
          <w:ilvl w:val="0"/>
          <w:numId w:val="14"/>
        </w:numPr>
        <w:spacing w:after="200" w:line="276" w:lineRule="auto"/>
        <w:jc w:val="both"/>
      </w:pPr>
      <w:r>
        <w:t>p</w:t>
      </w:r>
      <w:r w:rsidR="00524D8A">
        <w:t>osition</w:t>
      </w:r>
      <w:r>
        <w:t>s</w:t>
      </w:r>
      <w:r w:rsidR="00524D8A">
        <w:t xml:space="preserve"> - Comprised of</w:t>
      </w:r>
      <w:r w:rsidR="009A77A0">
        <w:t xml:space="preserve"> a unique ID number,</w:t>
      </w:r>
      <w:r w:rsidR="00524D8A">
        <w:t xml:space="preserve"> GPS</w:t>
      </w:r>
      <w:r w:rsidR="009A77A0">
        <w:t xml:space="preserve"> latitude, longitude, timestamp, </w:t>
      </w:r>
      <w:r w:rsidR="00524D8A">
        <w:t>accuracy of measurement</w:t>
      </w:r>
      <w:r w:rsidR="009A77A0">
        <w:t xml:space="preserve"> and the bus associated with the position</w:t>
      </w:r>
      <w:r w:rsidR="00524D8A">
        <w:t>.</w:t>
      </w:r>
    </w:p>
    <w:p w:rsidR="00524D8A" w:rsidRDefault="00A3333F" w:rsidP="00524D8A">
      <w:pPr>
        <w:pStyle w:val="ListParagraph"/>
        <w:numPr>
          <w:ilvl w:val="0"/>
          <w:numId w:val="14"/>
        </w:numPr>
        <w:spacing w:after="200" w:line="276" w:lineRule="auto"/>
        <w:jc w:val="both"/>
      </w:pPr>
      <w:r>
        <w:t>s</w:t>
      </w:r>
      <w:r w:rsidR="00524D8A">
        <w:t>top</w:t>
      </w:r>
      <w:r>
        <w:t>s</w:t>
      </w:r>
      <w:r w:rsidR="00504EE4">
        <w:t xml:space="preserve"> – list of all the stops, made up of a unique id, the stop name and stop position.</w:t>
      </w:r>
    </w:p>
    <w:p w:rsidR="00524D8A" w:rsidRDefault="00A3333F" w:rsidP="00524D8A">
      <w:pPr>
        <w:pStyle w:val="ListParagraph"/>
        <w:numPr>
          <w:ilvl w:val="0"/>
          <w:numId w:val="14"/>
        </w:numPr>
        <w:spacing w:after="200" w:line="276" w:lineRule="auto"/>
        <w:jc w:val="both"/>
      </w:pPr>
      <w:r>
        <w:t>d</w:t>
      </w:r>
      <w:r w:rsidR="00524D8A">
        <w:t>river</w:t>
      </w:r>
      <w:r>
        <w:t>s</w:t>
      </w:r>
      <w:r w:rsidR="00524D8A">
        <w:t xml:space="preserve"> – First and Last names of each driver</w:t>
      </w:r>
      <w:r w:rsidR="00504EE4">
        <w:t xml:space="preserve"> a unique id</w:t>
      </w:r>
      <w:r w:rsidR="00524D8A">
        <w:t xml:space="preserve"> and a user submitted driver rating.</w:t>
      </w:r>
    </w:p>
    <w:p w:rsidR="00524D8A" w:rsidRDefault="00524D8A" w:rsidP="00524D8A">
      <w:pPr>
        <w:pStyle w:val="Heading2"/>
      </w:pPr>
      <w:r>
        <w:t>Relationships:</w:t>
      </w:r>
    </w:p>
    <w:p w:rsidR="00524D8A" w:rsidRDefault="00524D8A" w:rsidP="00524D8A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 xml:space="preserve">Any driver can drive any bus. This is a many-to-many relationship. </w:t>
      </w:r>
    </w:p>
    <w:p w:rsidR="00524D8A" w:rsidRDefault="00524D8A" w:rsidP="00524D8A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>Any bus can be on any route. This is a many-to-many relationship.</w:t>
      </w:r>
      <w:r w:rsidR="00393C2C">
        <w:t xml:space="preserve"> </w:t>
      </w:r>
    </w:p>
    <w:p w:rsidR="00973E25" w:rsidRDefault="00973E25" w:rsidP="00524D8A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>A bus has a position.</w:t>
      </w:r>
    </w:p>
    <w:p w:rsidR="00973E25" w:rsidRDefault="00524D8A" w:rsidP="00524D8A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 xml:space="preserve">A route is a </w:t>
      </w:r>
      <w:r w:rsidR="00603DF6">
        <w:t>list of stops.</w:t>
      </w:r>
    </w:p>
    <w:p w:rsidR="00973E25" w:rsidRDefault="00973E25" w:rsidP="00973E25">
      <w:pPr>
        <w:pStyle w:val="Heading2"/>
      </w:pPr>
      <w:r>
        <w:t>How Relationships are accomplished.</w:t>
      </w:r>
    </w:p>
    <w:p w:rsidR="00973E25" w:rsidRDefault="00973E25" w:rsidP="00973E25">
      <w:pPr>
        <w:pStyle w:val="ListParagraph"/>
        <w:numPr>
          <w:ilvl w:val="0"/>
          <w:numId w:val="18"/>
        </w:numPr>
      </w:pPr>
      <w:r>
        <w:t>Driver/Bus: This is accomplished with a relationship table, busanddrivers.</w:t>
      </w:r>
    </w:p>
    <w:p w:rsidR="00973E25" w:rsidRDefault="00973E25" w:rsidP="00973E25">
      <w:pPr>
        <w:pStyle w:val="ListParagraph"/>
        <w:numPr>
          <w:ilvl w:val="0"/>
          <w:numId w:val="18"/>
        </w:numPr>
      </w:pPr>
      <w:r>
        <w:t>Bus/Route:</w:t>
      </w:r>
      <w:r w:rsidRPr="00973E25">
        <w:t xml:space="preserve"> </w:t>
      </w:r>
      <w:r>
        <w:t>This is accomplished with a relationship table, routes.</w:t>
      </w:r>
    </w:p>
    <w:p w:rsidR="00973E25" w:rsidRDefault="00973E25" w:rsidP="00973E25">
      <w:pPr>
        <w:pStyle w:val="ListParagraph"/>
        <w:numPr>
          <w:ilvl w:val="0"/>
          <w:numId w:val="18"/>
        </w:numPr>
      </w:pPr>
      <w:r>
        <w:t>Bus Position: This is accomplished using a foreign key in the position table.</w:t>
      </w:r>
    </w:p>
    <w:p w:rsidR="00973E25" w:rsidRPr="00973E25" w:rsidRDefault="00973E25" w:rsidP="00973E25">
      <w:pPr>
        <w:pStyle w:val="ListParagraph"/>
        <w:numPr>
          <w:ilvl w:val="0"/>
          <w:numId w:val="16"/>
        </w:numPr>
        <w:spacing w:after="200" w:line="276" w:lineRule="auto"/>
        <w:jc w:val="both"/>
      </w:pPr>
      <w:r>
        <w:t>Route/Stops: There are four routes. Each route has its own table, route1, route2, route3, route4.</w:t>
      </w:r>
    </w:p>
    <w:p w:rsidR="00973E25" w:rsidRPr="00973E25" w:rsidRDefault="00973E25" w:rsidP="00973E25"/>
    <w:p w:rsidR="00524D8A" w:rsidRDefault="00524D8A" w:rsidP="00524D8A">
      <w:pPr>
        <w:pStyle w:val="Heading1"/>
      </w:pPr>
      <w:r>
        <w:lastRenderedPageBreak/>
        <w:t>ER Diagram</w:t>
      </w:r>
    </w:p>
    <w:p w:rsidR="00524D8A" w:rsidRDefault="009F3927" w:rsidP="00524D8A">
      <w:r>
        <w:object w:dxaOrig="12864" w:dyaOrig="1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2pt" o:ole="">
            <v:imagedata r:id="rId6" o:title=""/>
          </v:shape>
          <o:OLEObject Type="Embed" ProgID="Visio.Drawing.11" ShapeID="_x0000_i1025" DrawAspect="Content" ObjectID="_1425017196" r:id="rId7"/>
        </w:object>
      </w:r>
    </w:p>
    <w:p w:rsidR="00524D8A" w:rsidRDefault="00524D8A" w:rsidP="00524D8A">
      <w:pPr>
        <w:pStyle w:val="Heading1"/>
      </w:pPr>
      <w:r>
        <w:lastRenderedPageBreak/>
        <w:t>Schema</w:t>
      </w:r>
    </w:p>
    <w:p w:rsidR="00524D8A" w:rsidRDefault="00E23B0F" w:rsidP="00524D8A">
      <w:r>
        <w:object w:dxaOrig="14019" w:dyaOrig="6008">
          <v:shape id="_x0000_i1026" type="#_x0000_t75" style="width:467.25pt;height:200.25pt" o:ole="">
            <v:imagedata r:id="rId8" o:title=""/>
          </v:shape>
          <o:OLEObject Type="Embed" ProgID="Visio.Drawing.11" ShapeID="_x0000_i1026" DrawAspect="Content" ObjectID="_1425017197" r:id="rId9"/>
        </w:object>
      </w:r>
    </w:p>
    <w:p w:rsidR="00524D8A" w:rsidRDefault="00524D8A" w:rsidP="00524D8A">
      <w:pPr>
        <w:pStyle w:val="Heading1"/>
      </w:pPr>
      <w:r>
        <w:t>Table Creation Queries</w:t>
      </w:r>
    </w:p>
    <w:p w:rsidR="00524D8A" w:rsidRDefault="00AD2685" w:rsidP="00524D8A">
      <w:r>
        <w:t>Also included as “Tables.sql”.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#Create tables queries: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#buses table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buses(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busNo INT PRIMARY KEY AUTO_INCREMENT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) ENGINE = INNODB;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#positions table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positions(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pID INT PRIMARY KEY AUTO_INCREMENT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busNo INT NOT NULL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lat FLOAT NOT NULL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lng FLOAT NOT NULL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tmstp TIMESTAMP,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accuracy INT,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FOREIGN KEY ( busNo ) REFERENCES buses (busNo)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lastRenderedPageBreak/>
        <w:t>) ENGINE = INNODB;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#stops table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stops(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sID INT PRIMARY KEY AUTO_INCREMENT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name VARCHAR( 255 )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lat FLOAT NOT NULL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lng FLOAT NOT NULL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) ENGINE = INNODB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#drivers table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drivers(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dID INT PRIMARY KEY AUTO_INCREMENT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fname VARCHAR( 255 )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lname VARCHAR( 255 )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rating INT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) ENGINE = INNODB;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#bus and driver relationship table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busanddriver(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bus INT NOT NULL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driver INT NOT NULL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FOREIGN KEY ( bus ) REFERENCES buses( busNo ) 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FOREIGN KEY ( driver ) REFERENCES drivers( dID )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) ENGINE = INNODB;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</w:p>
    <w:p w:rsid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#route tables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>CREATE TABLE routes(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>route INT PRIMARY KEY ,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>bus INT,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>FOREIGN KEY ( bus ) REFERENCES buses( busNo )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lastRenderedPageBreak/>
        <w:t>) ENGINE = INNODB;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>#populate routes table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 xml:space="preserve">INSERT INTO routes( ) 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 xml:space="preserve">VALUES ( 1, NULL ); 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 xml:space="preserve">INSERT INTO routes( ) 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>VALUES ( 2, NULL );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 xml:space="preserve">INSERT INTO routes( ) 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 xml:space="preserve">VALUES ( 3, NULL ); </w:t>
      </w:r>
    </w:p>
    <w:p w:rsidR="00393C2C" w:rsidRP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 xml:space="preserve">INSERT INTO routes( ) </w:t>
      </w:r>
    </w:p>
    <w:p w:rsidR="00393C2C" w:rsidRDefault="00393C2C" w:rsidP="00393C2C">
      <w:pPr>
        <w:rPr>
          <w:rFonts w:ascii="Simplified Arabic Fixed" w:hAnsi="Simplified Arabic Fixed" w:cs="Simplified Arabic Fixed"/>
        </w:rPr>
      </w:pPr>
      <w:r w:rsidRPr="00393C2C">
        <w:rPr>
          <w:rFonts w:ascii="Simplified Arabic Fixed" w:hAnsi="Simplified Arabic Fixed" w:cs="Simplified Arabic Fixed"/>
        </w:rPr>
        <w:t>VALUES ( 4, NULL );</w:t>
      </w:r>
    </w:p>
    <w:p w:rsidR="00DE5CB0" w:rsidRPr="00AD2685" w:rsidRDefault="00DE5CB0" w:rsidP="00393C2C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#other route tables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route1(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stop INT,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FOREIGN KEY (stop) REFERENCES stops ( sID)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) ENGINE = INNODB;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route2(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stop INT,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FOREIGN KEY (stop) REFERENCES stops ( sID)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) ENGINE = INNODB;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route3(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stop INT,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FOREIGN KEY (stop) REFERENCES stops ( sID)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) ENGINE = INNODB;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CREATE TABLE route4(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stop INT,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FOREIGN KEY (stop) REFERENCES stops ( sID)</w:t>
      </w:r>
    </w:p>
    <w:p w:rsidR="00AD2685" w:rsidRPr="00AD2685" w:rsidRDefault="00AD2685" w:rsidP="00AD2685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) ENGINE = INNODB;</w:t>
      </w:r>
    </w:p>
    <w:p w:rsidR="00524D8A" w:rsidRDefault="00524D8A" w:rsidP="00524D8A">
      <w:pPr>
        <w:pStyle w:val="Heading1"/>
      </w:pPr>
      <w:r>
        <w:t>General Use Queries</w:t>
      </w:r>
    </w:p>
    <w:p w:rsidR="00524D8A" w:rsidRDefault="00AD2685" w:rsidP="00524D8A">
      <w:r>
        <w:t>Also included as PHP files.</w:t>
      </w:r>
    </w:p>
    <w:p w:rsidR="00775ACF" w:rsidRDefault="00775ACF" w:rsidP="00524D8A">
      <w:pPr>
        <w:rPr>
          <w:rFonts w:ascii="Simplified Arabic Fixed" w:hAnsi="Simplified Arabic Fixed" w:cs="Simplified Arabic Fixed"/>
        </w:rPr>
      </w:pPr>
      <w:r w:rsidRPr="00775ACF">
        <w:rPr>
          <w:rFonts w:ascii="Simplified Arabic Fixed" w:hAnsi="Simplified Arabic Fixed" w:cs="Simplified Arabic Fixed"/>
        </w:rPr>
        <w:t>UP</w:t>
      </w:r>
      <w:r>
        <w:rPr>
          <w:rFonts w:ascii="Simplified Arabic Fixed" w:hAnsi="Simplified Arabic Fixed" w:cs="Simplified Arabic Fixed"/>
        </w:rPr>
        <w:t>DAT</w:t>
      </w:r>
      <w:r w:rsidR="00831D90">
        <w:rPr>
          <w:rFonts w:ascii="Simplified Arabic Fixed" w:hAnsi="Simplified Arabic Fixed" w:cs="Simplified Arabic Fixed"/>
        </w:rPr>
        <w:t>E busanddriver SET driver = [dr</w:t>
      </w:r>
      <w:r>
        <w:rPr>
          <w:rFonts w:ascii="Simplified Arabic Fixed" w:hAnsi="Simplified Arabic Fixed" w:cs="Simplified Arabic Fixed"/>
        </w:rPr>
        <w:t>verSelect] WHERE bus = [busSelect]</w:t>
      </w:r>
    </w:p>
    <w:p w:rsidR="00775ACF" w:rsidRDefault="00775ACF" w:rsidP="00524D8A">
      <w:pPr>
        <w:rPr>
          <w:rFonts w:ascii="Simplified Arabic Fixed" w:hAnsi="Simplified Arabic Fixed" w:cs="Simplified Arabic Fixed"/>
        </w:rPr>
      </w:pPr>
      <w:r w:rsidRPr="00775ACF">
        <w:rPr>
          <w:rFonts w:ascii="Simplified Arabic Fixed" w:hAnsi="Simplified Arabic Fixed" w:cs="Simplified Arabic Fixed"/>
        </w:rPr>
        <w:lastRenderedPageBreak/>
        <w:t>INSERT INTO positions(pID, busNo, lat, lng,</w:t>
      </w:r>
      <w:r>
        <w:rPr>
          <w:rFonts w:ascii="Simplified Arabic Fixed" w:hAnsi="Simplified Arabic Fixed" w:cs="Simplified Arabic Fixed"/>
        </w:rPr>
        <w:t xml:space="preserve"> tmstp, accuracy) VALUES (NULL,</w:t>
      </w:r>
      <w:r w:rsidRPr="00775ACF">
        <w:rPr>
          <w:rFonts w:ascii="Simplified Arabic Fixed" w:hAnsi="Simplified Arabic Fixed" w:cs="Simplified Arabic Fixed"/>
        </w:rPr>
        <w:t xml:space="preserve"> </w:t>
      </w:r>
      <w:r>
        <w:rPr>
          <w:rFonts w:ascii="Simplified Arabic Fixed" w:hAnsi="Simplified Arabic Fixed" w:cs="Simplified Arabic Fixed"/>
        </w:rPr>
        <w:t>[busSelect],[latInput]</w:t>
      </w:r>
      <w:r w:rsidRPr="00775ACF">
        <w:rPr>
          <w:rFonts w:ascii="Simplified Arabic Fixed" w:hAnsi="Simplified Arabic Fixed" w:cs="Simplified Arabic Fixed"/>
        </w:rPr>
        <w:t>,</w:t>
      </w:r>
      <w:r>
        <w:rPr>
          <w:rFonts w:ascii="Simplified Arabic Fixed" w:hAnsi="Simplified Arabic Fixed" w:cs="Simplified Arabic Fixed"/>
        </w:rPr>
        <w:t>[lngInput],NULL,[accuracyInput]</w:t>
      </w:r>
      <w:r w:rsidRPr="00775ACF">
        <w:rPr>
          <w:rFonts w:ascii="Simplified Arabic Fixed" w:hAnsi="Simplified Arabic Fixed" w:cs="Simplified Arabic Fixed"/>
        </w:rPr>
        <w:t>)</w:t>
      </w:r>
    </w:p>
    <w:p w:rsidR="00775ACF" w:rsidRDefault="00775ACF" w:rsidP="00524D8A">
      <w:pPr>
        <w:rPr>
          <w:rFonts w:ascii="Simplified Arabic Fixed" w:hAnsi="Simplified Arabic Fixed" w:cs="Simplified Arabic Fixed"/>
        </w:rPr>
      </w:pPr>
      <w:r w:rsidRPr="00775ACF">
        <w:rPr>
          <w:rFonts w:ascii="Simplified Arabic Fixed" w:hAnsi="Simplified Arabic Fixed" w:cs="Simplified Arabic Fixed"/>
        </w:rPr>
        <w:t>DELET</w:t>
      </w:r>
      <w:r>
        <w:rPr>
          <w:rFonts w:ascii="Simplified Arabic Fixed" w:hAnsi="Simplified Arabic Fixed" w:cs="Simplified Arabic Fixed"/>
        </w:rPr>
        <w:t>E FROM positions WHERE busNo = [busSelect]</w:t>
      </w:r>
    </w:p>
    <w:p w:rsidR="00246788" w:rsidRDefault="00246788" w:rsidP="00524D8A">
      <w:pPr>
        <w:rPr>
          <w:rFonts w:ascii="Simplified Arabic Fixed" w:hAnsi="Simplified Arabic Fixed" w:cs="Simplified Arabic Fixed"/>
        </w:rPr>
      </w:pPr>
      <w:r w:rsidRPr="00246788">
        <w:rPr>
          <w:rFonts w:ascii="Simplified Arabic Fixed" w:hAnsi="Simplified Arabic Fixed" w:cs="Simplified Arabic Fixed"/>
        </w:rPr>
        <w:t>UPDATE rou</w:t>
      </w:r>
      <w:r>
        <w:rPr>
          <w:rFonts w:ascii="Simplified Arabic Fixed" w:hAnsi="Simplified Arabic Fixed" w:cs="Simplified Arabic Fixed"/>
        </w:rPr>
        <w:t>tes SET bus = NULL WHERE bus = [busSelect}</w:t>
      </w:r>
      <w:bookmarkStart w:id="0" w:name="_GoBack"/>
      <w:bookmarkEnd w:id="0"/>
    </w:p>
    <w:p w:rsidR="00AD2685" w:rsidRDefault="00AD2685" w:rsidP="00524D8A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INSERT INTO drivers(dID, fname, lname, rating) VALUES (NULL,</w:t>
      </w:r>
      <w:r>
        <w:rPr>
          <w:rFonts w:ascii="Simplified Arabic Fixed" w:hAnsi="Simplified Arabic Fixed" w:cs="Simplified Arabic Fixed"/>
        </w:rPr>
        <w:t>[fnameInput]</w:t>
      </w:r>
      <w:r w:rsidRPr="00AD2685">
        <w:rPr>
          <w:rFonts w:ascii="Simplified Arabic Fixed" w:hAnsi="Simplified Arabic Fixed" w:cs="Simplified Arabic Fixed"/>
        </w:rPr>
        <w:t>,</w:t>
      </w:r>
      <w:r>
        <w:rPr>
          <w:rFonts w:ascii="Simplified Arabic Fixed" w:hAnsi="Simplified Arabic Fixed" w:cs="Simplified Arabic Fixed"/>
        </w:rPr>
        <w:t>[lnameInput]</w:t>
      </w:r>
      <w:r w:rsidRPr="00AD2685">
        <w:rPr>
          <w:rFonts w:ascii="Simplified Arabic Fixed" w:hAnsi="Simplified Arabic Fixed" w:cs="Simplified Arabic Fixed"/>
        </w:rPr>
        <w:t>,</w:t>
      </w:r>
      <w:r>
        <w:rPr>
          <w:rFonts w:ascii="Simplified Arabic Fixed" w:hAnsi="Simplified Arabic Fixed" w:cs="Simplified Arabic Fixed"/>
        </w:rPr>
        <w:t>[ratingInput]</w:t>
      </w:r>
      <w:r w:rsidRPr="00AD2685">
        <w:rPr>
          <w:rFonts w:ascii="Simplified Arabic Fixed" w:hAnsi="Simplified Arabic Fixed" w:cs="Simplified Arabic Fixed"/>
        </w:rPr>
        <w:t>)</w:t>
      </w:r>
    </w:p>
    <w:p w:rsidR="00AD2685" w:rsidRDefault="00AD2685" w:rsidP="00524D8A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INSERT INTO buses() VALUES (NULL)</w:t>
      </w:r>
    </w:p>
    <w:p w:rsidR="0095194D" w:rsidRDefault="00AD2685" w:rsidP="00524D8A">
      <w:pPr>
        <w:rPr>
          <w:rFonts w:ascii="Simplified Arabic Fixed" w:hAnsi="Simplified Arabic Fixed" w:cs="Simplified Arabic Fixed"/>
        </w:rPr>
      </w:pPr>
      <w:r w:rsidRPr="00AD2685">
        <w:rPr>
          <w:rFonts w:ascii="Simplified Arabic Fixed" w:hAnsi="Simplified Arabic Fixed" w:cs="Simplified Arabic Fixed"/>
        </w:rPr>
        <w:t>INSERT INTO busanddriver () VALUES ((SELECT MAX(busNo) FROM buses), 999)</w:t>
      </w:r>
    </w:p>
    <w:p w:rsidR="00831D90" w:rsidRDefault="00831D90" w:rsidP="00524D8A">
      <w:pPr>
        <w:rPr>
          <w:rFonts w:ascii="Simplified Arabic Fixed" w:hAnsi="Simplified Arabic Fixed" w:cs="Simplified Arabic Fixed"/>
        </w:rPr>
      </w:pPr>
      <w:r w:rsidRPr="00831D90">
        <w:rPr>
          <w:rFonts w:ascii="Simplified Arabic Fixed" w:hAnsi="Simplified Arabic Fixed" w:cs="Simplified Arabic Fixed"/>
        </w:rPr>
        <w:t>INSERT INTO stops(name, lat, lng) VALUES (</w:t>
      </w:r>
      <w:r>
        <w:rPr>
          <w:rFonts w:ascii="Simplified Arabic Fixed" w:hAnsi="Simplified Arabic Fixed" w:cs="Simplified Arabic Fixed"/>
        </w:rPr>
        <w:t>[nameEntry]</w:t>
      </w:r>
      <w:r w:rsidRPr="00831D90">
        <w:rPr>
          <w:rFonts w:ascii="Simplified Arabic Fixed" w:hAnsi="Simplified Arabic Fixed" w:cs="Simplified Arabic Fixed"/>
        </w:rPr>
        <w:t>,</w:t>
      </w:r>
      <w:r>
        <w:rPr>
          <w:rFonts w:ascii="Simplified Arabic Fixed" w:hAnsi="Simplified Arabic Fixed" w:cs="Simplified Arabic Fixed"/>
        </w:rPr>
        <w:t>[latInput]</w:t>
      </w:r>
      <w:r w:rsidRPr="00831D90">
        <w:rPr>
          <w:rFonts w:ascii="Simplified Arabic Fixed" w:hAnsi="Simplified Arabic Fixed" w:cs="Simplified Arabic Fixed"/>
        </w:rPr>
        <w:t>,</w:t>
      </w:r>
      <w:r>
        <w:rPr>
          <w:rFonts w:ascii="Simplified Arabic Fixed" w:hAnsi="Simplified Arabic Fixed" w:cs="Simplified Arabic Fixed"/>
        </w:rPr>
        <w:t>[lngInput]</w:t>
      </w:r>
      <w:r w:rsidRPr="00831D90">
        <w:rPr>
          <w:rFonts w:ascii="Simplified Arabic Fixed" w:hAnsi="Simplified Arabic Fixed" w:cs="Simplified Arabic Fixed"/>
        </w:rPr>
        <w:t>)</w:t>
      </w:r>
    </w:p>
    <w:p w:rsidR="00603DF6" w:rsidRDefault="00603DF6" w:rsidP="00524D8A">
      <w:pPr>
        <w:rPr>
          <w:rFonts w:ascii="Simplified Arabic Fixed" w:hAnsi="Simplified Arabic Fixed" w:cs="Simplified Arabic Fixed"/>
        </w:rPr>
      </w:pPr>
      <w:r w:rsidRPr="00603DF6">
        <w:rPr>
          <w:rFonts w:ascii="Simplified Arabic Fixed" w:hAnsi="Simplified Arabic Fixed" w:cs="Simplified Arabic Fixed"/>
        </w:rPr>
        <w:t>INSERT INTO route1 () VALUES (</w:t>
      </w:r>
      <w:r>
        <w:rPr>
          <w:rFonts w:ascii="Simplified Arabic Fixed" w:hAnsi="Simplified Arabic Fixed" w:cs="Simplified Arabic Fixed"/>
        </w:rPr>
        <w:t>[stopSelection]</w:t>
      </w:r>
      <w:r w:rsidRPr="00603DF6">
        <w:rPr>
          <w:rFonts w:ascii="Simplified Arabic Fixed" w:hAnsi="Simplified Arabic Fixed" w:cs="Simplified Arabic Fixed"/>
        </w:rPr>
        <w:t>)</w:t>
      </w:r>
    </w:p>
    <w:p w:rsidR="00603DF6" w:rsidRPr="00AD2685" w:rsidRDefault="00603DF6" w:rsidP="00603DF6">
      <w:pPr>
        <w:rPr>
          <w:rFonts w:ascii="Simplified Arabic Fixed" w:hAnsi="Simplified Arabic Fixed" w:cs="Simplified Arabic Fixed"/>
        </w:rPr>
      </w:pPr>
      <w:r w:rsidRPr="00603DF6">
        <w:rPr>
          <w:rFonts w:ascii="Simplified Arabic Fixed" w:hAnsi="Simplified Arabic Fixed" w:cs="Simplified Arabic Fixed"/>
        </w:rPr>
        <w:t>INSERT INTO route</w:t>
      </w:r>
      <w:r>
        <w:rPr>
          <w:rFonts w:ascii="Simplified Arabic Fixed" w:hAnsi="Simplified Arabic Fixed" w:cs="Simplified Arabic Fixed"/>
        </w:rPr>
        <w:t>2</w:t>
      </w:r>
      <w:r w:rsidRPr="00603DF6">
        <w:rPr>
          <w:rFonts w:ascii="Simplified Arabic Fixed" w:hAnsi="Simplified Arabic Fixed" w:cs="Simplified Arabic Fixed"/>
        </w:rPr>
        <w:t xml:space="preserve"> () VALUES (</w:t>
      </w:r>
      <w:r>
        <w:rPr>
          <w:rFonts w:ascii="Simplified Arabic Fixed" w:hAnsi="Simplified Arabic Fixed" w:cs="Simplified Arabic Fixed"/>
        </w:rPr>
        <w:t>[stopSelection]</w:t>
      </w:r>
      <w:r w:rsidRPr="00603DF6">
        <w:rPr>
          <w:rFonts w:ascii="Simplified Arabic Fixed" w:hAnsi="Simplified Arabic Fixed" w:cs="Simplified Arabic Fixed"/>
        </w:rPr>
        <w:t>)</w:t>
      </w:r>
    </w:p>
    <w:p w:rsidR="00603DF6" w:rsidRPr="00AD2685" w:rsidRDefault="00603DF6" w:rsidP="00603DF6">
      <w:pPr>
        <w:rPr>
          <w:rFonts w:ascii="Simplified Arabic Fixed" w:hAnsi="Simplified Arabic Fixed" w:cs="Simplified Arabic Fixed"/>
        </w:rPr>
      </w:pPr>
      <w:r w:rsidRPr="00603DF6">
        <w:rPr>
          <w:rFonts w:ascii="Simplified Arabic Fixed" w:hAnsi="Simplified Arabic Fixed" w:cs="Simplified Arabic Fixed"/>
        </w:rPr>
        <w:t>INSERT INTO route</w:t>
      </w:r>
      <w:r>
        <w:rPr>
          <w:rFonts w:ascii="Simplified Arabic Fixed" w:hAnsi="Simplified Arabic Fixed" w:cs="Simplified Arabic Fixed"/>
        </w:rPr>
        <w:t>3</w:t>
      </w:r>
      <w:r w:rsidRPr="00603DF6">
        <w:rPr>
          <w:rFonts w:ascii="Simplified Arabic Fixed" w:hAnsi="Simplified Arabic Fixed" w:cs="Simplified Arabic Fixed"/>
        </w:rPr>
        <w:t xml:space="preserve"> () VALUES (</w:t>
      </w:r>
      <w:r>
        <w:rPr>
          <w:rFonts w:ascii="Simplified Arabic Fixed" w:hAnsi="Simplified Arabic Fixed" w:cs="Simplified Arabic Fixed"/>
        </w:rPr>
        <w:t>[stopSelection]</w:t>
      </w:r>
      <w:r w:rsidRPr="00603DF6">
        <w:rPr>
          <w:rFonts w:ascii="Simplified Arabic Fixed" w:hAnsi="Simplified Arabic Fixed" w:cs="Simplified Arabic Fixed"/>
        </w:rPr>
        <w:t>)</w:t>
      </w:r>
    </w:p>
    <w:p w:rsidR="00603DF6" w:rsidRDefault="00603DF6" w:rsidP="00603DF6">
      <w:pPr>
        <w:rPr>
          <w:rFonts w:ascii="Simplified Arabic Fixed" w:hAnsi="Simplified Arabic Fixed" w:cs="Simplified Arabic Fixed"/>
        </w:rPr>
      </w:pPr>
      <w:r w:rsidRPr="00603DF6">
        <w:rPr>
          <w:rFonts w:ascii="Simplified Arabic Fixed" w:hAnsi="Simplified Arabic Fixed" w:cs="Simplified Arabic Fixed"/>
        </w:rPr>
        <w:t>INSERT INTO route</w:t>
      </w:r>
      <w:r>
        <w:rPr>
          <w:rFonts w:ascii="Simplified Arabic Fixed" w:hAnsi="Simplified Arabic Fixed" w:cs="Simplified Arabic Fixed"/>
        </w:rPr>
        <w:t>4</w:t>
      </w:r>
      <w:r w:rsidRPr="00603DF6">
        <w:rPr>
          <w:rFonts w:ascii="Simplified Arabic Fixed" w:hAnsi="Simplified Arabic Fixed" w:cs="Simplified Arabic Fixed"/>
        </w:rPr>
        <w:t xml:space="preserve"> () VALUES (</w:t>
      </w:r>
      <w:r>
        <w:rPr>
          <w:rFonts w:ascii="Simplified Arabic Fixed" w:hAnsi="Simplified Arabic Fixed" w:cs="Simplified Arabic Fixed"/>
        </w:rPr>
        <w:t>[stopSelection]</w:t>
      </w:r>
      <w:r w:rsidRPr="00603DF6">
        <w:rPr>
          <w:rFonts w:ascii="Simplified Arabic Fixed" w:hAnsi="Simplified Arabic Fixed" w:cs="Simplified Arabic Fixed"/>
        </w:rPr>
        <w:t>)</w:t>
      </w:r>
    </w:p>
    <w:p w:rsidR="00603DF6" w:rsidRDefault="00603DF6" w:rsidP="00603DF6">
      <w:pPr>
        <w:rPr>
          <w:rFonts w:ascii="Simplified Arabic Fixed" w:hAnsi="Simplified Arabic Fixed" w:cs="Simplified Arabic Fixed"/>
        </w:rPr>
      </w:pPr>
      <w:r w:rsidRPr="00603DF6">
        <w:rPr>
          <w:rFonts w:ascii="Simplified Arabic Fixed" w:hAnsi="Simplified Arabic Fixed" w:cs="Simplified Arabic Fixed"/>
        </w:rPr>
        <w:t>D</w:t>
      </w:r>
      <w:r>
        <w:rPr>
          <w:rFonts w:ascii="Simplified Arabic Fixed" w:hAnsi="Simplified Arabic Fixed" w:cs="Simplified Arabic Fixed"/>
        </w:rPr>
        <w:t>ELETE FROM route1 WHERE stop = [stopSelection]</w:t>
      </w:r>
    </w:p>
    <w:p w:rsidR="00603DF6" w:rsidRPr="00AD2685" w:rsidRDefault="00603DF6" w:rsidP="00603DF6">
      <w:pPr>
        <w:rPr>
          <w:rFonts w:ascii="Simplified Arabic Fixed" w:hAnsi="Simplified Arabic Fixed" w:cs="Simplified Arabic Fixed"/>
        </w:rPr>
      </w:pPr>
      <w:r w:rsidRPr="00603DF6">
        <w:rPr>
          <w:rFonts w:ascii="Simplified Arabic Fixed" w:hAnsi="Simplified Arabic Fixed" w:cs="Simplified Arabic Fixed"/>
        </w:rPr>
        <w:t>D</w:t>
      </w:r>
      <w:r>
        <w:rPr>
          <w:rFonts w:ascii="Simplified Arabic Fixed" w:hAnsi="Simplified Arabic Fixed" w:cs="Simplified Arabic Fixed"/>
        </w:rPr>
        <w:t>ELETE FROM route2 WHERE stop = [stopSelection]</w:t>
      </w:r>
    </w:p>
    <w:p w:rsidR="00603DF6" w:rsidRDefault="00603DF6" w:rsidP="00603DF6">
      <w:pPr>
        <w:rPr>
          <w:rFonts w:ascii="Simplified Arabic Fixed" w:hAnsi="Simplified Arabic Fixed" w:cs="Simplified Arabic Fixed"/>
        </w:rPr>
      </w:pPr>
      <w:r w:rsidRPr="00603DF6">
        <w:rPr>
          <w:rFonts w:ascii="Simplified Arabic Fixed" w:hAnsi="Simplified Arabic Fixed" w:cs="Simplified Arabic Fixed"/>
        </w:rPr>
        <w:t>D</w:t>
      </w:r>
      <w:r>
        <w:rPr>
          <w:rFonts w:ascii="Simplified Arabic Fixed" w:hAnsi="Simplified Arabic Fixed" w:cs="Simplified Arabic Fixed"/>
        </w:rPr>
        <w:t>ELETE FROM route3 WHERE stop = [stopSelection]</w:t>
      </w:r>
    </w:p>
    <w:p w:rsidR="00603DF6" w:rsidRDefault="00603DF6" w:rsidP="00603DF6">
      <w:pPr>
        <w:rPr>
          <w:rFonts w:ascii="Simplified Arabic Fixed" w:hAnsi="Simplified Arabic Fixed" w:cs="Simplified Arabic Fixed"/>
        </w:rPr>
      </w:pPr>
      <w:r w:rsidRPr="00603DF6">
        <w:rPr>
          <w:rFonts w:ascii="Simplified Arabic Fixed" w:hAnsi="Simplified Arabic Fixed" w:cs="Simplified Arabic Fixed"/>
        </w:rPr>
        <w:t>D</w:t>
      </w:r>
      <w:r>
        <w:rPr>
          <w:rFonts w:ascii="Simplified Arabic Fixed" w:hAnsi="Simplified Arabic Fixed" w:cs="Simplified Arabic Fixed"/>
        </w:rPr>
        <w:t>ELETE FROM route4 WHERE stop = [stopSelection]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DELETE</w:t>
      </w:r>
      <w:r>
        <w:rPr>
          <w:rFonts w:ascii="Simplified Arabic Fixed" w:hAnsi="Simplified Arabic Fixed" w:cs="Simplified Arabic Fixed"/>
        </w:rPr>
        <w:t xml:space="preserve"> FROM busanddriver WHERE bus = [busSelection]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D</w:t>
      </w:r>
      <w:r>
        <w:rPr>
          <w:rFonts w:ascii="Simplified Arabic Fixed" w:hAnsi="Simplified Arabic Fixed" w:cs="Simplified Arabic Fixed"/>
        </w:rPr>
        <w:t>ELETE FROM buses WHERE busNo = [busSelection]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D</w:t>
      </w:r>
      <w:r>
        <w:rPr>
          <w:rFonts w:ascii="Simplified Arabic Fixed" w:hAnsi="Simplified Arabic Fixed" w:cs="Simplified Arabic Fixed"/>
        </w:rPr>
        <w:t>ELETE FROM drivers WHERE dID = [driverSelection]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DELETE FROM stops WHERE sID = [stopSelection]</w:t>
      </w:r>
    </w:p>
    <w:p w:rsidR="007073CA" w:rsidRDefault="007073CA" w:rsidP="00603DF6">
      <w:pPr>
        <w:rPr>
          <w:rFonts w:ascii="Simplified Arabic Fixed" w:hAnsi="Simplified Arabic Fixed" w:cs="Simplified Arabic Fixed"/>
        </w:rPr>
      </w:pPr>
      <w:r w:rsidRPr="007073CA">
        <w:rPr>
          <w:rFonts w:ascii="Simplified Arabic Fixed" w:hAnsi="Simplified Arabic Fixed" w:cs="Simplified Arabic Fixed"/>
        </w:rPr>
        <w:t xml:space="preserve">UPDATE routes SET bus = </w:t>
      </w:r>
      <w:r>
        <w:rPr>
          <w:rFonts w:ascii="Simplified Arabic Fixed" w:hAnsi="Simplified Arabic Fixed" w:cs="Simplified Arabic Fixed"/>
        </w:rPr>
        <w:t>[busSelection] WHERE route = [routeSelection]</w:t>
      </w:r>
    </w:p>
    <w:p w:rsidR="007073CA" w:rsidRDefault="007073CA" w:rsidP="00603DF6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>SELECT route FROM routes</w:t>
      </w:r>
    </w:p>
    <w:p w:rsidR="00443901" w:rsidRPr="00443901" w:rsidRDefault="00443901" w:rsidP="00443901">
      <w:pPr>
        <w:rPr>
          <w:rFonts w:ascii="Simplified Arabic Fixed" w:hAnsi="Simplified Arabic Fixed" w:cs="Simplified Arabic Fixed"/>
        </w:rPr>
      </w:pPr>
      <w:r w:rsidRPr="00443901">
        <w:rPr>
          <w:rFonts w:ascii="Simplified Arabic Fixed" w:hAnsi="Simplified Arabic Fixed" w:cs="Simplified Arabic Fixed"/>
        </w:rPr>
        <w:t>SELECT b.busNo, d.fname, d.lname, p.lat, p.lng, p.tmstp, r.route</w:t>
      </w:r>
    </w:p>
    <w:p w:rsidR="00443901" w:rsidRPr="00443901" w:rsidRDefault="00443901" w:rsidP="00443901">
      <w:pPr>
        <w:rPr>
          <w:rFonts w:ascii="Simplified Arabic Fixed" w:hAnsi="Simplified Arabic Fixed" w:cs="Simplified Arabic Fixed"/>
        </w:rPr>
      </w:pPr>
      <w:r>
        <w:rPr>
          <w:rFonts w:ascii="Simplified Arabic Fixed" w:hAnsi="Simplified Arabic Fixed" w:cs="Simplified Arabic Fixed"/>
        </w:rPr>
        <w:tab/>
      </w:r>
      <w:r>
        <w:rPr>
          <w:rFonts w:ascii="Simplified Arabic Fixed" w:hAnsi="Simplified Arabic Fixed" w:cs="Simplified Arabic Fixed"/>
        </w:rPr>
        <w:tab/>
      </w:r>
      <w:r w:rsidRPr="00443901">
        <w:rPr>
          <w:rFonts w:ascii="Simplified Arabic Fixed" w:hAnsi="Simplified Arabic Fixed" w:cs="Simplified Arabic Fixed"/>
        </w:rPr>
        <w:t>FROM buses AS b</w:t>
      </w:r>
    </w:p>
    <w:p w:rsidR="00443901" w:rsidRPr="00443901" w:rsidRDefault="00443901" w:rsidP="00443901">
      <w:pPr>
        <w:rPr>
          <w:rFonts w:ascii="Simplified Arabic Fixed" w:hAnsi="Simplified Arabic Fixed" w:cs="Simplified Arabic Fixed"/>
        </w:rPr>
      </w:pPr>
      <w:r w:rsidRPr="00443901">
        <w:rPr>
          <w:rFonts w:ascii="Simplified Arabic Fixed" w:hAnsi="Simplified Arabic Fixed" w:cs="Simplified Arabic Fixed"/>
        </w:rPr>
        <w:tab/>
      </w:r>
      <w:r w:rsidRPr="00443901">
        <w:rPr>
          <w:rFonts w:ascii="Simplified Arabic Fixed" w:hAnsi="Simplified Arabic Fixed" w:cs="Simplified Arabic Fixed"/>
        </w:rPr>
        <w:tab/>
        <w:t>INNER JOIN busanddriver AS bd ON b.busNo = bd.bus</w:t>
      </w:r>
    </w:p>
    <w:p w:rsidR="00443901" w:rsidRPr="00443901" w:rsidRDefault="00443901" w:rsidP="00443901">
      <w:pPr>
        <w:rPr>
          <w:rFonts w:ascii="Simplified Arabic Fixed" w:hAnsi="Simplified Arabic Fixed" w:cs="Simplified Arabic Fixed"/>
        </w:rPr>
      </w:pPr>
      <w:r w:rsidRPr="00443901">
        <w:rPr>
          <w:rFonts w:ascii="Simplified Arabic Fixed" w:hAnsi="Simplified Arabic Fixed" w:cs="Simplified Arabic Fixed"/>
        </w:rPr>
        <w:tab/>
      </w:r>
      <w:r w:rsidRPr="00443901">
        <w:rPr>
          <w:rFonts w:ascii="Simplified Arabic Fixed" w:hAnsi="Simplified Arabic Fixed" w:cs="Simplified Arabic Fixed"/>
        </w:rPr>
        <w:tab/>
        <w:t>INNER JOIN drivers AS d ON d.dID = bd.driver</w:t>
      </w:r>
    </w:p>
    <w:p w:rsidR="00443901" w:rsidRPr="00443901" w:rsidRDefault="00443901" w:rsidP="00443901">
      <w:pPr>
        <w:rPr>
          <w:rFonts w:ascii="Simplified Arabic Fixed" w:hAnsi="Simplified Arabic Fixed" w:cs="Simplified Arabic Fixed"/>
        </w:rPr>
      </w:pPr>
      <w:r w:rsidRPr="00443901">
        <w:rPr>
          <w:rFonts w:ascii="Simplified Arabic Fixed" w:hAnsi="Simplified Arabic Fixed" w:cs="Simplified Arabic Fixed"/>
        </w:rPr>
        <w:tab/>
      </w:r>
      <w:r w:rsidRPr="00443901">
        <w:rPr>
          <w:rFonts w:ascii="Simplified Arabic Fixed" w:hAnsi="Simplified Arabic Fixed" w:cs="Simplified Arabic Fixed"/>
        </w:rPr>
        <w:tab/>
        <w:t>INNER JOIN positions AS p ON b.busNo = p.busNo</w:t>
      </w:r>
    </w:p>
    <w:p w:rsidR="00443901" w:rsidRPr="00443901" w:rsidRDefault="00443901" w:rsidP="00443901">
      <w:pPr>
        <w:rPr>
          <w:rFonts w:ascii="Simplified Arabic Fixed" w:hAnsi="Simplified Arabic Fixed" w:cs="Simplified Arabic Fixed"/>
        </w:rPr>
      </w:pPr>
      <w:r w:rsidRPr="00443901">
        <w:rPr>
          <w:rFonts w:ascii="Simplified Arabic Fixed" w:hAnsi="Simplified Arabic Fixed" w:cs="Simplified Arabic Fixed"/>
        </w:rPr>
        <w:tab/>
      </w:r>
      <w:r w:rsidRPr="00443901">
        <w:rPr>
          <w:rFonts w:ascii="Simplified Arabic Fixed" w:hAnsi="Simplified Arabic Fixed" w:cs="Simplified Arabic Fixed"/>
        </w:rPr>
        <w:tab/>
        <w:t>INNER JOIN routes AS r ON b.busNo = r.bus</w:t>
      </w:r>
    </w:p>
    <w:p w:rsidR="00E71520" w:rsidRDefault="00443901" w:rsidP="00443901">
      <w:pPr>
        <w:rPr>
          <w:rFonts w:ascii="Simplified Arabic Fixed" w:hAnsi="Simplified Arabic Fixed" w:cs="Simplified Arabic Fixed"/>
        </w:rPr>
      </w:pPr>
      <w:r w:rsidRPr="00443901">
        <w:rPr>
          <w:rFonts w:ascii="Simplified Arabic Fixed" w:hAnsi="Simplified Arabic Fixed" w:cs="Simplified Arabic Fixed"/>
        </w:rPr>
        <w:tab/>
      </w:r>
      <w:r w:rsidRPr="00443901">
        <w:rPr>
          <w:rFonts w:ascii="Simplified Arabic Fixed" w:hAnsi="Simplified Arabic Fixed" w:cs="Simplified Arabic Fixed"/>
        </w:rPr>
        <w:tab/>
        <w:t>GROUP BY r.route</w:t>
      </w:r>
    </w:p>
    <w:p w:rsidR="00124C61" w:rsidRPr="00AD2685" w:rsidRDefault="00124C61" w:rsidP="00443901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lastRenderedPageBreak/>
        <w:t>SELECT busNo FROM buses</w:t>
      </w:r>
    </w:p>
    <w:p w:rsidR="00603DF6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dID, fname, lname FROM drivers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busNo FROM buses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* FROM drivers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dID, fname, lname FROM drivers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* FROM positions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busNo FROM buses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pID, lat, lng FROM positions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name, lat, lng FROM stops</w:t>
      </w:r>
    </w:p>
    <w:p w:rsidR="00124C61" w:rsidRDefault="00124C61" w:rsidP="00603DF6">
      <w:pPr>
        <w:rPr>
          <w:rFonts w:ascii="Simplified Arabic Fixed" w:hAnsi="Simplified Arabic Fixed" w:cs="Simplified Arabic Fixed"/>
        </w:rPr>
      </w:pPr>
      <w:r w:rsidRPr="00124C61">
        <w:rPr>
          <w:rFonts w:ascii="Simplified Arabic Fixed" w:hAnsi="Simplified Arabic Fixed" w:cs="Simplified Arabic Fixed"/>
        </w:rPr>
        <w:t>SELECT sID, name FROM stops</w:t>
      </w:r>
    </w:p>
    <w:p w:rsidR="00124C61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stops.name FROM route1 INNER JOIN stops ON sID = stop</w:t>
      </w:r>
    </w:p>
    <w:p w:rsidR="00B01C25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stops.name FROM route2 INNER JOIN stops ON sID = stop</w:t>
      </w:r>
    </w:p>
    <w:p w:rsidR="00B01C25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stops.name FROM route</w:t>
      </w:r>
      <w:r>
        <w:rPr>
          <w:rFonts w:ascii="Simplified Arabic Fixed" w:hAnsi="Simplified Arabic Fixed" w:cs="Simplified Arabic Fixed"/>
        </w:rPr>
        <w:t>3</w:t>
      </w:r>
      <w:r w:rsidRPr="00B01C25">
        <w:rPr>
          <w:rFonts w:ascii="Simplified Arabic Fixed" w:hAnsi="Simplified Arabic Fixed" w:cs="Simplified Arabic Fixed"/>
        </w:rPr>
        <w:t xml:space="preserve"> INNER JOIN stops ON sID = stop</w:t>
      </w:r>
    </w:p>
    <w:p w:rsidR="00B01C25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stops.name FROM route</w:t>
      </w:r>
      <w:r>
        <w:rPr>
          <w:rFonts w:ascii="Simplified Arabic Fixed" w:hAnsi="Simplified Arabic Fixed" w:cs="Simplified Arabic Fixed"/>
        </w:rPr>
        <w:t>4</w:t>
      </w:r>
      <w:r w:rsidRPr="00B01C25">
        <w:rPr>
          <w:rFonts w:ascii="Simplified Arabic Fixed" w:hAnsi="Simplified Arabic Fixed" w:cs="Simplified Arabic Fixed"/>
        </w:rPr>
        <w:t xml:space="preserve"> INNER JOIN stops ON sID = stop</w:t>
      </w:r>
    </w:p>
    <w:p w:rsidR="00B01C25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stops.sID, stops.name FROM stops</w:t>
      </w:r>
    </w:p>
    <w:p w:rsidR="00B01C25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stops.sID, stops.name FROM route1 INNER JOIN stops ON sID = stop</w:t>
      </w:r>
    </w:p>
    <w:p w:rsidR="00B01C25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stops.sID, stops.name FROM route</w:t>
      </w:r>
      <w:r>
        <w:rPr>
          <w:rFonts w:ascii="Simplified Arabic Fixed" w:hAnsi="Simplified Arabic Fixed" w:cs="Simplified Arabic Fixed"/>
        </w:rPr>
        <w:t>2</w:t>
      </w:r>
      <w:r w:rsidRPr="00B01C25">
        <w:rPr>
          <w:rFonts w:ascii="Simplified Arabic Fixed" w:hAnsi="Simplified Arabic Fixed" w:cs="Simplified Arabic Fixed"/>
        </w:rPr>
        <w:t xml:space="preserve"> INNER JOIN stops ON sID = stop</w:t>
      </w:r>
    </w:p>
    <w:p w:rsidR="00B01C25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stops.sID, stops.name FROM route</w:t>
      </w:r>
      <w:r>
        <w:rPr>
          <w:rFonts w:ascii="Simplified Arabic Fixed" w:hAnsi="Simplified Arabic Fixed" w:cs="Simplified Arabic Fixed"/>
        </w:rPr>
        <w:t>3</w:t>
      </w:r>
      <w:r w:rsidRPr="00B01C25">
        <w:rPr>
          <w:rFonts w:ascii="Simplified Arabic Fixed" w:hAnsi="Simplified Arabic Fixed" w:cs="Simplified Arabic Fixed"/>
        </w:rPr>
        <w:t xml:space="preserve"> INNER JOIN stops ON sID = stop</w:t>
      </w:r>
    </w:p>
    <w:p w:rsidR="00B01C25" w:rsidRPr="00AD2685" w:rsidRDefault="00B01C25" w:rsidP="00603DF6">
      <w:pPr>
        <w:rPr>
          <w:rFonts w:ascii="Simplified Arabic Fixed" w:hAnsi="Simplified Arabic Fixed" w:cs="Simplified Arabic Fixed"/>
        </w:rPr>
      </w:pPr>
      <w:r w:rsidRPr="00B01C25">
        <w:rPr>
          <w:rFonts w:ascii="Simplified Arabic Fixed" w:hAnsi="Simplified Arabic Fixed" w:cs="Simplified Arabic Fixed"/>
        </w:rPr>
        <w:t>SELECT stops.sID, stops.name FROM route</w:t>
      </w:r>
      <w:r>
        <w:rPr>
          <w:rFonts w:ascii="Simplified Arabic Fixed" w:hAnsi="Simplified Arabic Fixed" w:cs="Simplified Arabic Fixed"/>
        </w:rPr>
        <w:t>4</w:t>
      </w:r>
      <w:r w:rsidRPr="00B01C25">
        <w:rPr>
          <w:rFonts w:ascii="Simplified Arabic Fixed" w:hAnsi="Simplified Arabic Fixed" w:cs="Simplified Arabic Fixed"/>
        </w:rPr>
        <w:t xml:space="preserve"> INNER JOIN stops ON sID = stop</w:t>
      </w:r>
    </w:p>
    <w:p w:rsidR="00603DF6" w:rsidRPr="00AD2685" w:rsidRDefault="00603DF6" w:rsidP="00524D8A">
      <w:pPr>
        <w:rPr>
          <w:rFonts w:ascii="Simplified Arabic Fixed" w:hAnsi="Simplified Arabic Fixed" w:cs="Simplified Arabic Fixed"/>
        </w:rPr>
      </w:pPr>
    </w:p>
    <w:p w:rsidR="00524D8A" w:rsidRDefault="00962397" w:rsidP="00962397">
      <w:pPr>
        <w:pStyle w:val="Heading1"/>
      </w:pPr>
      <w:r>
        <w:t>Link To Website</w:t>
      </w:r>
    </w:p>
    <w:p w:rsidR="00962397" w:rsidRDefault="00246788" w:rsidP="00962397">
      <w:hyperlink r:id="rId10" w:history="1">
        <w:r w:rsidR="00962397" w:rsidRPr="00DA107F">
          <w:rPr>
            <w:rStyle w:val="Hyperlink"/>
          </w:rPr>
          <w:t>http://web.engr.oregonstate.edu/~rousee/CS275/</w:t>
        </w:r>
      </w:hyperlink>
    </w:p>
    <w:p w:rsidR="00962397" w:rsidRPr="00962397" w:rsidRDefault="00962397" w:rsidP="00962397"/>
    <w:sectPr w:rsidR="00962397" w:rsidRPr="009623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B3D95"/>
    <w:multiLevelType w:val="hybridMultilevel"/>
    <w:tmpl w:val="9A6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CE35D2E"/>
    <w:multiLevelType w:val="hybridMultilevel"/>
    <w:tmpl w:val="D3F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D7B0D"/>
    <w:multiLevelType w:val="hybridMultilevel"/>
    <w:tmpl w:val="E7C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F0FFD"/>
    <w:multiLevelType w:val="hybridMultilevel"/>
    <w:tmpl w:val="13C0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A6361"/>
    <w:multiLevelType w:val="hybridMultilevel"/>
    <w:tmpl w:val="95C8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720F1"/>
    <w:multiLevelType w:val="hybridMultilevel"/>
    <w:tmpl w:val="DDE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5"/>
  </w:num>
  <w:num w:numId="15">
    <w:abstractNumId w:val="0"/>
  </w:num>
  <w:num w:numId="16">
    <w:abstractNumId w:val="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8A"/>
    <w:rsid w:val="000E2EEF"/>
    <w:rsid w:val="00124C61"/>
    <w:rsid w:val="00246788"/>
    <w:rsid w:val="00393C2C"/>
    <w:rsid w:val="00443901"/>
    <w:rsid w:val="004A6A00"/>
    <w:rsid w:val="00504EE4"/>
    <w:rsid w:val="00524D8A"/>
    <w:rsid w:val="00603DF6"/>
    <w:rsid w:val="007073CA"/>
    <w:rsid w:val="00775ACF"/>
    <w:rsid w:val="00831D90"/>
    <w:rsid w:val="0095194D"/>
    <w:rsid w:val="00962397"/>
    <w:rsid w:val="00973E25"/>
    <w:rsid w:val="009A77A0"/>
    <w:rsid w:val="009F3927"/>
    <w:rsid w:val="00A3333F"/>
    <w:rsid w:val="00A361A9"/>
    <w:rsid w:val="00AD2685"/>
    <w:rsid w:val="00B01C25"/>
    <w:rsid w:val="00DE5CB0"/>
    <w:rsid w:val="00E23B0F"/>
    <w:rsid w:val="00E7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84BE3-6B11-4364-9170-66F27DAE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239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.engr.oregonstate.edu/~rousee/CS275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%20Rous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276</TotalTime>
  <Pages>7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Rouse</dc:creator>
  <cp:keywords/>
  <cp:lastModifiedBy>Eric Rouse</cp:lastModifiedBy>
  <cp:revision>17</cp:revision>
  <dcterms:created xsi:type="dcterms:W3CDTF">2013-03-16T18:09:00Z</dcterms:created>
  <dcterms:modified xsi:type="dcterms:W3CDTF">2013-03-17T16:20:00Z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